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2A8" w:rsidRDefault="000852A8" w:rsidP="000852A8">
      <w:pPr>
        <w:pStyle w:val="Textoindependiente"/>
        <w:rPr>
          <w:rFonts w:ascii="Times New Roman"/>
          <w:b/>
          <w:sz w:val="20"/>
        </w:rPr>
      </w:pPr>
      <w:r>
        <w:rPr>
          <w:noProof/>
          <w:lang w:eastAsia="es-MX"/>
        </w:rPr>
        <w:drawing>
          <wp:anchor distT="0" distB="0" distL="114300" distR="114300" simplePos="0" relativeHeight="251659263" behindDoc="1" locked="0" layoutInCell="1" allowOverlap="1">
            <wp:simplePos x="0" y="0"/>
            <wp:positionH relativeFrom="margin">
              <wp:posOffset>-285750</wp:posOffset>
            </wp:positionH>
            <wp:positionV relativeFrom="paragraph">
              <wp:posOffset>-442595</wp:posOffset>
            </wp:positionV>
            <wp:extent cx="2876550" cy="1371600"/>
            <wp:effectExtent l="0" t="0" r="0" b="0"/>
            <wp:wrapNone/>
            <wp:docPr id="9" name="Imagen 9" descr="http://www.asae.com.mx/images/as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asae.com.mx/images/asa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0" distR="0" simplePos="0" relativeHeight="251658239" behindDoc="1" locked="0" layoutInCell="1" allowOverlap="1" wp14:anchorId="3BB42B20" wp14:editId="09E7425F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741920" cy="1980565"/>
            <wp:effectExtent l="0" t="0" r="0" b="635"/>
            <wp:wrapNone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192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52A8" w:rsidRDefault="000852A8" w:rsidP="000852A8">
      <w:pPr>
        <w:pStyle w:val="Textoindependiente"/>
        <w:rPr>
          <w:rFonts w:ascii="Times New Roman"/>
          <w:b/>
          <w:sz w:val="20"/>
        </w:rPr>
      </w:pPr>
    </w:p>
    <w:p w:rsidR="000852A8" w:rsidRDefault="000852A8" w:rsidP="000852A8">
      <w:pPr>
        <w:pStyle w:val="Textoindependiente"/>
        <w:rPr>
          <w:rFonts w:ascii="Times New Roman"/>
          <w:b/>
          <w:sz w:val="20"/>
        </w:rPr>
      </w:pPr>
    </w:p>
    <w:p w:rsidR="000852A8" w:rsidRDefault="000852A8" w:rsidP="000852A8">
      <w:pPr>
        <w:pStyle w:val="Textoindependiente"/>
        <w:rPr>
          <w:rFonts w:ascii="Times New Roman"/>
          <w:b/>
          <w:sz w:val="20"/>
        </w:rPr>
      </w:pPr>
    </w:p>
    <w:p w:rsidR="000852A8" w:rsidRDefault="000852A8" w:rsidP="000852A8">
      <w:pPr>
        <w:pStyle w:val="Textoindependiente"/>
        <w:rPr>
          <w:rFonts w:ascii="Times New Roman"/>
          <w:b/>
          <w:sz w:val="20"/>
        </w:rPr>
      </w:pPr>
    </w:p>
    <w:p w:rsidR="000852A8" w:rsidRDefault="000852A8" w:rsidP="000852A8">
      <w:pPr>
        <w:pStyle w:val="Textoindependiente"/>
        <w:rPr>
          <w:rFonts w:ascii="Times New Roman"/>
          <w:b/>
          <w:sz w:val="20"/>
        </w:rPr>
      </w:pPr>
    </w:p>
    <w:p w:rsidR="000852A8" w:rsidRDefault="000852A8" w:rsidP="000852A8">
      <w:pPr>
        <w:pStyle w:val="Textoindependiente"/>
        <w:rPr>
          <w:rFonts w:ascii="Times New Roman"/>
          <w:b/>
          <w:sz w:val="20"/>
        </w:rPr>
      </w:pPr>
    </w:p>
    <w:p w:rsidR="000852A8" w:rsidRDefault="000852A8" w:rsidP="000852A8">
      <w:pPr>
        <w:pStyle w:val="Textoindependiente"/>
        <w:rPr>
          <w:rFonts w:ascii="Times New Roman"/>
          <w:b/>
          <w:sz w:val="20"/>
        </w:rPr>
      </w:pPr>
    </w:p>
    <w:p w:rsidR="000852A8" w:rsidRDefault="000852A8" w:rsidP="000852A8">
      <w:pPr>
        <w:pStyle w:val="Textoindependiente"/>
        <w:rPr>
          <w:rFonts w:ascii="Times New Roman"/>
          <w:b/>
          <w:sz w:val="20"/>
        </w:rPr>
      </w:pPr>
    </w:p>
    <w:p w:rsidR="000852A8" w:rsidRDefault="000852A8" w:rsidP="000852A8">
      <w:pPr>
        <w:pStyle w:val="Textoindependiente"/>
        <w:rPr>
          <w:rFonts w:ascii="Times New Roman"/>
          <w:b/>
          <w:sz w:val="20"/>
        </w:rPr>
      </w:pPr>
    </w:p>
    <w:p w:rsidR="000852A8" w:rsidRDefault="000852A8" w:rsidP="000852A8">
      <w:pPr>
        <w:pStyle w:val="Textoindependiente"/>
        <w:rPr>
          <w:rFonts w:ascii="Times New Roman"/>
          <w:b/>
          <w:sz w:val="20"/>
        </w:rPr>
      </w:pPr>
    </w:p>
    <w:p w:rsidR="000852A8" w:rsidRPr="000852A8" w:rsidRDefault="000852A8" w:rsidP="000852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852A8">
        <w:rPr>
          <w:rFonts w:ascii="Arial" w:eastAsia="Times New Roman" w:hAnsi="Arial" w:cs="Arial"/>
          <w:color w:val="000000"/>
          <w:sz w:val="56"/>
          <w:szCs w:val="56"/>
          <w:lang w:eastAsia="es-MX"/>
        </w:rPr>
        <w:t xml:space="preserve">Expediente no encontrado, por </w:t>
      </w:r>
    </w:p>
    <w:p w:rsidR="000852A8" w:rsidRPr="000852A8" w:rsidRDefault="000852A8" w:rsidP="000852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852A8">
        <w:rPr>
          <w:rFonts w:ascii="Arial" w:eastAsia="Times New Roman" w:hAnsi="Arial" w:cs="Arial"/>
          <w:color w:val="000000"/>
          <w:sz w:val="56"/>
          <w:szCs w:val="56"/>
          <w:lang w:eastAsia="es-MX"/>
        </w:rPr>
        <w:t xml:space="preserve">favor comunícate a soporte para </w:t>
      </w:r>
    </w:p>
    <w:p w:rsidR="000852A8" w:rsidRPr="000852A8" w:rsidRDefault="000852A8" w:rsidP="000852A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852A8">
        <w:rPr>
          <w:rFonts w:ascii="Arial" w:eastAsia="Times New Roman" w:hAnsi="Arial" w:cs="Arial"/>
          <w:color w:val="000000"/>
          <w:sz w:val="56"/>
          <w:szCs w:val="56"/>
          <w:lang w:eastAsia="es-MX"/>
        </w:rPr>
        <w:t xml:space="preserve">verificar la existencia del </w:t>
      </w:r>
    </w:p>
    <w:p w:rsidR="000852A8" w:rsidRDefault="000852A8" w:rsidP="000852A8">
      <w:pPr>
        <w:pStyle w:val="Textoindependiente"/>
        <w:rPr>
          <w:rFonts w:ascii="Times New Roman"/>
          <w:b/>
          <w:sz w:val="20"/>
        </w:rPr>
      </w:pPr>
      <w:r w:rsidRPr="000852A8">
        <w:rPr>
          <w:rFonts w:ascii="Arial" w:eastAsia="Times New Roman" w:hAnsi="Arial" w:cs="Arial"/>
          <w:color w:val="000000"/>
          <w:sz w:val="56"/>
          <w:szCs w:val="56"/>
          <w:lang w:eastAsia="es-MX"/>
        </w:rPr>
        <w:t>expediente.</w:t>
      </w:r>
      <w:bookmarkStart w:id="0" w:name="_GoBack"/>
      <w:bookmarkEnd w:id="0"/>
      <w:r>
        <w:rPr>
          <w:rFonts w:ascii="Arial"/>
          <w:b/>
          <w:noProof/>
          <w:sz w:val="340"/>
          <w:lang w:eastAsia="es-MX"/>
        </w:rPr>
        <mc:AlternateContent>
          <mc:Choice Requires="wpg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page">
                  <wp:align>left</wp:align>
                </wp:positionH>
                <wp:positionV relativeFrom="page">
                  <wp:posOffset>5181600</wp:posOffset>
                </wp:positionV>
                <wp:extent cx="7600950" cy="4874895"/>
                <wp:effectExtent l="0" t="0" r="0" b="1905"/>
                <wp:wrapNone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00950" cy="4874895"/>
                          <a:chOff x="0" y="8164"/>
                          <a:chExt cx="10091" cy="7677"/>
                        </a:xfrm>
                      </wpg:grpSpPr>
                      <pic:pic xmlns:pic="http://schemas.openxmlformats.org/drawingml/2006/picture">
                        <pic:nvPicPr>
                          <pic:cNvPr id="5" name="Picture 3" descr="Resultado de imagen para metlife col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2970"/>
                            <a:ext cx="4576" cy="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4" descr="Resultado de imagen para metlife color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8163"/>
                            <a:ext cx="10091" cy="76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6F8FA" id="Grupo 3" o:spid="_x0000_s1026" style="position:absolute;margin-left:0;margin-top:408pt;width:598.5pt;height:383.85pt;z-index:-251659266;mso-position-horizontal:left;mso-position-horizontal-relative:page;mso-position-vertical-relative:page" coordorigin=",8164" coordsize="10091,76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Resultado de imagen para metlife colores" style="position:absolute;top:12970;width:4576;height:2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">
                  <v:imagedata r:id="rId13" o:title="Resultado de imagen para metlife colores"/>
                </v:shape>
                <v:shape id="Picture 4" o:spid="_x0000_s1028" type="#_x0000_t75" alt="Resultado de imagen para metlife colores" style="position:absolute;top:8163;width:10091;height:76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">
                  <v:imagedata r:id="rId14" o:title="Resultado de imagen para metlife colores"/>
                </v:shape>
                <w10:wrap anchorx="page" anchory="page"/>
              </v:group>
            </w:pict>
          </mc:Fallback>
        </mc:AlternateContent>
      </w:r>
    </w:p>
    <w:p w:rsidR="000852A8" w:rsidRDefault="000852A8" w:rsidP="000852A8">
      <w:pPr>
        <w:pStyle w:val="Textoindependiente"/>
        <w:rPr>
          <w:rFonts w:ascii="Times New Roman"/>
          <w:b/>
          <w:sz w:val="20"/>
        </w:rPr>
      </w:pPr>
    </w:p>
    <w:p w:rsidR="000852A8" w:rsidRDefault="000852A8" w:rsidP="000852A8">
      <w:pPr>
        <w:pStyle w:val="Textoindependiente"/>
        <w:rPr>
          <w:rFonts w:ascii="Times New Roman"/>
          <w:b/>
          <w:sz w:val="20"/>
        </w:rPr>
      </w:pPr>
    </w:p>
    <w:p w:rsidR="000852A8" w:rsidRDefault="000852A8" w:rsidP="000852A8">
      <w:pPr>
        <w:pStyle w:val="Textoindependiente"/>
        <w:rPr>
          <w:rFonts w:ascii="Times New Roman"/>
          <w:b/>
          <w:sz w:val="20"/>
        </w:rPr>
      </w:pPr>
    </w:p>
    <w:p w:rsidR="000852A8" w:rsidRDefault="000852A8" w:rsidP="000852A8">
      <w:pPr>
        <w:pStyle w:val="Textoindependiente"/>
        <w:rPr>
          <w:rFonts w:ascii="Times New Roman"/>
          <w:b/>
          <w:sz w:val="20"/>
        </w:rPr>
      </w:pPr>
    </w:p>
    <w:p w:rsidR="000852A8" w:rsidRDefault="000852A8" w:rsidP="000852A8">
      <w:pPr>
        <w:pStyle w:val="Textoindependiente"/>
        <w:rPr>
          <w:rFonts w:ascii="Times New Roman"/>
          <w:b/>
          <w:sz w:val="20"/>
        </w:rPr>
      </w:pPr>
    </w:p>
    <w:p w:rsidR="00640BE5" w:rsidRPr="000852A8" w:rsidRDefault="00640BE5" w:rsidP="000852A8">
      <w:pPr>
        <w:pStyle w:val="Textoindependiente"/>
        <w:spacing w:line="3898" w:lineRule="exact"/>
        <w:ind w:right="1547"/>
      </w:pPr>
    </w:p>
    <w:sectPr w:rsidR="00640BE5" w:rsidRPr="000852A8">
      <w:headerReference w:type="even" r:id="rId15"/>
      <w:headerReference w:type="default" r:id="rId16"/>
      <w:headerReference w:type="first" r:id="rId17"/>
      <w:pgSz w:w="12240" w:h="15840"/>
      <w:pgMar w:top="1417" w:right="1701" w:bottom="1417" w:left="1701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0BB0" w:rsidRDefault="004A0BB0">
      <w:pPr>
        <w:spacing w:line="240" w:lineRule="auto"/>
      </w:pPr>
      <w:r>
        <w:separator/>
      </w:r>
    </w:p>
  </w:endnote>
  <w:endnote w:type="continuationSeparator" w:id="0">
    <w:p w:rsidR="004A0BB0" w:rsidRDefault="004A0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0BB0" w:rsidRDefault="004A0BB0">
      <w:pPr>
        <w:spacing w:line="240" w:lineRule="auto"/>
      </w:pPr>
      <w:r>
        <w:separator/>
      </w:r>
    </w:p>
  </w:footnote>
  <w:footnote w:type="continuationSeparator" w:id="0">
    <w:p w:rsidR="004A0BB0" w:rsidRDefault="004A0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BE5" w:rsidRDefault="004A0BB0">
    <w:pPr>
      <w:pStyle w:val="Encabezado"/>
    </w:pPr>
    <w:r>
      <w:rPr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438657" o:spid="_x0000_s3075" type="#_x0000_t75" style="position:absolute;margin-left:0;margin-top:0;width:441.85pt;height:488.85pt;z-index:-251629568;mso-position-horizontal:center;mso-position-horizontal-relative:margin;mso-position-vertical:center;mso-position-vertical-relative:margin;mso-width-relative:page;mso-height-relative:page" o:allowincell="f">
          <v:imagedata r:id="rId1" o:title="MarcaDeAguaSola (1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BE5" w:rsidRDefault="00640BE5">
    <w:pPr>
      <w:pStyle w:val="Encabezado"/>
    </w:pPr>
  </w:p>
  <w:p w:rsidR="00640BE5" w:rsidRDefault="004A0BB0">
    <w:pPr>
      <w:pStyle w:val="Encabezado"/>
    </w:pPr>
    <w:r>
      <w:rPr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438658" o:spid="_x0000_s3074" type="#_x0000_t75" style="position:absolute;margin-left:0;margin-top:72.7pt;width:441.85pt;height:488.85pt;z-index:-251628544;mso-position-horizontal-relative:margin;mso-position-vertical-relative:margin;mso-width-relative:page;mso-height-relative:page" o:allowincell="f">
          <v:imagedata r:id="rId1" o:title="MarcaDeAguaSola (1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0BE5" w:rsidRDefault="004A0BB0">
    <w:pPr>
      <w:pStyle w:val="Encabezado"/>
    </w:pPr>
    <w:r>
      <w:rPr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8438656" o:spid="_x0000_s3073" type="#_x0000_t75" style="position:absolute;margin-left:0;margin-top:0;width:441.85pt;height:488.85pt;z-index:-251630592;mso-position-horizontal:center;mso-position-horizontal-relative:margin;mso-position-vertical:center;mso-position-vertical-relative:margin;mso-width-relative:page;mso-height-relative:page" o:allowincell="f">
          <v:imagedata r:id="rId1" o:title="MarcaDeAguaSola (1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B30113"/>
    <w:multiLevelType w:val="singleLevel"/>
    <w:tmpl w:val="85B3011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B53F6115"/>
    <w:multiLevelType w:val="singleLevel"/>
    <w:tmpl w:val="B53F6115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22C5A3F"/>
    <w:multiLevelType w:val="multilevel"/>
    <w:tmpl w:val="422C5A3F"/>
    <w:lvl w:ilvl="0">
      <w:start w:val="1"/>
      <w:numFmt w:val="bullet"/>
      <w:pStyle w:val="Retrait1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12"/>
      </w:rPr>
    </w:lvl>
    <w:lvl w:ilvl="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12"/>
      </w:rPr>
    </w:lvl>
    <w:lvl w:ilvl="2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6420B94"/>
    <w:multiLevelType w:val="singleLevel"/>
    <w:tmpl w:val="76420B94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849"/>
    <w:rsid w:val="00000F93"/>
    <w:rsid w:val="0001496B"/>
    <w:rsid w:val="00022748"/>
    <w:rsid w:val="000268CF"/>
    <w:rsid w:val="0004099F"/>
    <w:rsid w:val="00047447"/>
    <w:rsid w:val="00064823"/>
    <w:rsid w:val="000852A8"/>
    <w:rsid w:val="000A61A6"/>
    <w:rsid w:val="000F0554"/>
    <w:rsid w:val="00135ACE"/>
    <w:rsid w:val="00140171"/>
    <w:rsid w:val="001A75E5"/>
    <w:rsid w:val="001D4A87"/>
    <w:rsid w:val="001D73F9"/>
    <w:rsid w:val="001F4246"/>
    <w:rsid w:val="002342E4"/>
    <w:rsid w:val="00247827"/>
    <w:rsid w:val="00270E7F"/>
    <w:rsid w:val="002856F6"/>
    <w:rsid w:val="002D7416"/>
    <w:rsid w:val="003406A9"/>
    <w:rsid w:val="003700B3"/>
    <w:rsid w:val="003C7C45"/>
    <w:rsid w:val="004334F9"/>
    <w:rsid w:val="004450FA"/>
    <w:rsid w:val="004843CC"/>
    <w:rsid w:val="004A0BB0"/>
    <w:rsid w:val="004A7FA5"/>
    <w:rsid w:val="004B060A"/>
    <w:rsid w:val="004B0F48"/>
    <w:rsid w:val="004C2212"/>
    <w:rsid w:val="004D0B1C"/>
    <w:rsid w:val="0052615D"/>
    <w:rsid w:val="00531017"/>
    <w:rsid w:val="00536402"/>
    <w:rsid w:val="00544BBF"/>
    <w:rsid w:val="005D55C9"/>
    <w:rsid w:val="005F3A1C"/>
    <w:rsid w:val="006010B2"/>
    <w:rsid w:val="0063088D"/>
    <w:rsid w:val="00637435"/>
    <w:rsid w:val="00640BE5"/>
    <w:rsid w:val="00645B9B"/>
    <w:rsid w:val="00682D54"/>
    <w:rsid w:val="006843DE"/>
    <w:rsid w:val="006920E3"/>
    <w:rsid w:val="006A3004"/>
    <w:rsid w:val="006B191D"/>
    <w:rsid w:val="006B677B"/>
    <w:rsid w:val="006C3FD5"/>
    <w:rsid w:val="00710EFF"/>
    <w:rsid w:val="007127F2"/>
    <w:rsid w:val="00737345"/>
    <w:rsid w:val="007907F1"/>
    <w:rsid w:val="007A2050"/>
    <w:rsid w:val="007B0BF4"/>
    <w:rsid w:val="007B2AC5"/>
    <w:rsid w:val="007E21CC"/>
    <w:rsid w:val="007E59BF"/>
    <w:rsid w:val="007E6B1E"/>
    <w:rsid w:val="00851B7C"/>
    <w:rsid w:val="0089239E"/>
    <w:rsid w:val="008B7C16"/>
    <w:rsid w:val="008D0048"/>
    <w:rsid w:val="008D3778"/>
    <w:rsid w:val="008E6DD3"/>
    <w:rsid w:val="00915A21"/>
    <w:rsid w:val="009249E8"/>
    <w:rsid w:val="009434A9"/>
    <w:rsid w:val="0094588B"/>
    <w:rsid w:val="0095316B"/>
    <w:rsid w:val="00953D66"/>
    <w:rsid w:val="0099797F"/>
    <w:rsid w:val="009B183C"/>
    <w:rsid w:val="009B1C96"/>
    <w:rsid w:val="009B561C"/>
    <w:rsid w:val="009C561D"/>
    <w:rsid w:val="009F0CDA"/>
    <w:rsid w:val="00A1590E"/>
    <w:rsid w:val="00A17603"/>
    <w:rsid w:val="00A448AF"/>
    <w:rsid w:val="00A47645"/>
    <w:rsid w:val="00A54C89"/>
    <w:rsid w:val="00A64849"/>
    <w:rsid w:val="00A95DC7"/>
    <w:rsid w:val="00AE730B"/>
    <w:rsid w:val="00B02BCD"/>
    <w:rsid w:val="00B32C17"/>
    <w:rsid w:val="00B35BE7"/>
    <w:rsid w:val="00B60AAE"/>
    <w:rsid w:val="00B63E09"/>
    <w:rsid w:val="00B82B37"/>
    <w:rsid w:val="00BB02F2"/>
    <w:rsid w:val="00BE388E"/>
    <w:rsid w:val="00BF1CF0"/>
    <w:rsid w:val="00C1507A"/>
    <w:rsid w:val="00C312FC"/>
    <w:rsid w:val="00C87D98"/>
    <w:rsid w:val="00C913C7"/>
    <w:rsid w:val="00C96153"/>
    <w:rsid w:val="00CC07F5"/>
    <w:rsid w:val="00CC57FB"/>
    <w:rsid w:val="00CD615A"/>
    <w:rsid w:val="00CD651E"/>
    <w:rsid w:val="00CF5D40"/>
    <w:rsid w:val="00D066B3"/>
    <w:rsid w:val="00D30C25"/>
    <w:rsid w:val="00D70580"/>
    <w:rsid w:val="00D75EA0"/>
    <w:rsid w:val="00DA272F"/>
    <w:rsid w:val="00DA69E5"/>
    <w:rsid w:val="00DC2DA0"/>
    <w:rsid w:val="00DC3504"/>
    <w:rsid w:val="00E1700B"/>
    <w:rsid w:val="00E55B87"/>
    <w:rsid w:val="00E8370E"/>
    <w:rsid w:val="00E92227"/>
    <w:rsid w:val="00EA1404"/>
    <w:rsid w:val="00EC538D"/>
    <w:rsid w:val="00EC5C9D"/>
    <w:rsid w:val="00EE43C0"/>
    <w:rsid w:val="00F2632A"/>
    <w:rsid w:val="00F32A26"/>
    <w:rsid w:val="00F36A4A"/>
    <w:rsid w:val="00F50ACF"/>
    <w:rsid w:val="00F54DAD"/>
    <w:rsid w:val="00FA2277"/>
    <w:rsid w:val="00FA4BDB"/>
    <w:rsid w:val="00FD3E64"/>
    <w:rsid w:val="00FD775F"/>
    <w:rsid w:val="00FE04C4"/>
    <w:rsid w:val="0C27627E"/>
    <w:rsid w:val="0EBA6C85"/>
    <w:rsid w:val="27065C14"/>
    <w:rsid w:val="2B9830AA"/>
    <w:rsid w:val="3549773E"/>
    <w:rsid w:val="361F6970"/>
    <w:rsid w:val="37A03174"/>
    <w:rsid w:val="3AE6156D"/>
    <w:rsid w:val="3AF42AB9"/>
    <w:rsid w:val="4056026D"/>
    <w:rsid w:val="425A55D4"/>
    <w:rsid w:val="48F97DF9"/>
    <w:rsid w:val="4EE830FB"/>
    <w:rsid w:val="522F50F5"/>
    <w:rsid w:val="52E2769D"/>
    <w:rsid w:val="55C942A1"/>
    <w:rsid w:val="574662A0"/>
    <w:rsid w:val="5D7E666C"/>
    <w:rsid w:val="6EE53C8C"/>
    <w:rsid w:val="796B101A"/>
    <w:rsid w:val="7C1A1D7A"/>
    <w:rsid w:val="7D32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07E9DE87"/>
  <w15:docId w15:val="{9FB2BF4E-0D89-4807-AFBF-D47FCE6A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  <w:rPr>
      <w:rFonts w:ascii="Arial Narrow" w:hAnsi="Arial Narrow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pPr>
      <w:keepNext/>
      <w:spacing w:before="240" w:after="60" w:line="240" w:lineRule="auto"/>
      <w:ind w:left="1148" w:hanging="864"/>
      <w:jc w:val="both"/>
      <w:outlineLvl w:val="3"/>
    </w:pPr>
    <w:rPr>
      <w:rFonts w:ascii="Arial" w:eastAsia="Times New Roman" w:hAnsi="Arial" w:cs="Arial"/>
      <w:sz w:val="24"/>
      <w:szCs w:val="28"/>
      <w:lang w:val="en-US" w:eastAsia="fr-FR"/>
    </w:rPr>
  </w:style>
  <w:style w:type="paragraph" w:styleId="Ttulo5">
    <w:name w:val="heading 5"/>
    <w:basedOn w:val="Normal"/>
    <w:next w:val="Normal"/>
    <w:link w:val="Ttulo5Car"/>
    <w:qFormat/>
    <w:pPr>
      <w:keepNext/>
      <w:spacing w:before="240" w:after="60" w:line="240" w:lineRule="auto"/>
      <w:ind w:left="1292" w:hanging="1008"/>
      <w:jc w:val="both"/>
      <w:outlineLvl w:val="4"/>
    </w:pPr>
    <w:rPr>
      <w:rFonts w:ascii="Arial" w:eastAsia="Times New Roman" w:hAnsi="Arial" w:cs="Times New Roman"/>
      <w:i/>
      <w:iCs/>
      <w:sz w:val="24"/>
      <w:szCs w:val="26"/>
      <w:lang w:val="en-US" w:eastAsia="fr-F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99"/>
    <w:unhideWhenUsed/>
    <w:pPr>
      <w:spacing w:after="120"/>
    </w:pPr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line="240" w:lineRule="auto"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line="240" w:lineRule="auto"/>
    </w:pPr>
  </w:style>
  <w:style w:type="paragraph" w:styleId="Subttulo">
    <w:name w:val="Subtitle"/>
    <w:basedOn w:val="Normal"/>
    <w:next w:val="Normal"/>
    <w:link w:val="SubttuloCar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24"/>
    </w:rPr>
  </w:style>
  <w:style w:type="paragraph" w:styleId="Ttulo">
    <w:name w:val="Title"/>
    <w:basedOn w:val="Normal"/>
    <w:next w:val="Normal"/>
    <w:link w:val="TtuloCar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DC1">
    <w:name w:val="toc 1"/>
    <w:basedOn w:val="Normal"/>
    <w:next w:val="Normal"/>
    <w:uiPriority w:val="39"/>
    <w:pPr>
      <w:spacing w:after="10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DC2">
    <w:name w:val="toc 2"/>
    <w:basedOn w:val="Normal"/>
    <w:next w:val="Normal"/>
    <w:uiPriority w:val="39"/>
    <w:unhideWhenUsed/>
    <w:qFormat/>
    <w:pPr>
      <w:spacing w:after="100"/>
      <w:ind w:left="220"/>
    </w:pPr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ipervnculo">
    <w:name w:val="Hyperlink"/>
    <w:uiPriority w:val="99"/>
    <w:rPr>
      <w:color w:val="0000FF"/>
      <w:u w:val="single"/>
    </w:r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table" w:customStyle="1" w:styleId="TableNormal1">
    <w:name w:val="Table Normal1"/>
    <w:uiPriority w:val="2"/>
    <w:semiHidden/>
    <w:unhideWhenUsed/>
    <w:qFormat/>
    <w:pPr>
      <w:widowControl w:val="0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pPr>
      <w:widowControl w:val="0"/>
      <w:spacing w:line="240" w:lineRule="auto"/>
    </w:pPr>
    <w:rPr>
      <w:lang w:val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SubttuloCar">
    <w:name w:val="Subtítulo Car"/>
    <w:basedOn w:val="Fuentedeprrafopredeter"/>
    <w:link w:val="Subttulo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36"/>
      <w:szCs w:val="24"/>
    </w:rPr>
  </w:style>
  <w:style w:type="character" w:customStyle="1" w:styleId="Ttulo1Car">
    <w:name w:val="Título 1 Car"/>
    <w:basedOn w:val="Fuentedeprrafopredeter"/>
    <w:link w:val="Ttulo1"/>
    <w:qFormat/>
    <w:rPr>
      <w:rFonts w:ascii="Calibri" w:eastAsia="MS Gothic" w:hAnsi="Calibri" w:cs="Times New Roman"/>
      <w:b/>
      <w:bCs/>
      <w:kern w:val="32"/>
      <w:sz w:val="32"/>
      <w:szCs w:val="32"/>
      <w:lang w:eastAsia="es-MX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rFonts w:ascii="Calibri" w:eastAsia="Times New Roman" w:hAnsi="Calibri" w:cs="Times New Roman"/>
      <w:lang w:eastAsia="es-MX"/>
    </w:rPr>
  </w:style>
  <w:style w:type="table" w:customStyle="1" w:styleId="Tabladecuadrcula4-nfasis51">
    <w:name w:val="Tabla de cuadrícula 4 - Énfasis 51"/>
    <w:basedOn w:val="Tablanormal"/>
    <w:uiPriority w:val="49"/>
    <w:rPr>
      <w:rFonts w:ascii="Times New Roman" w:eastAsia="Times New Roman" w:hAnsi="Times New Roman" w:cs="Times New Roman"/>
    </w:rPr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TtuloTDC1">
    <w:name w:val="Título TDC1"/>
    <w:basedOn w:val="Ttulo1"/>
    <w:next w:val="Normal"/>
    <w:uiPriority w:val="39"/>
    <w:unhideWhenUsed/>
    <w:qFormat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Pr>
      <w:rFonts w:ascii="Calibri" w:eastAsia="Calibri" w:hAnsi="Calibri" w:cs="Times New Roman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Car">
    <w:name w:val="Título Car"/>
    <w:basedOn w:val="Fuentedeprrafopredeter"/>
    <w:link w:val="Ttulo"/>
    <w:qFormat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Ttulo4Car">
    <w:name w:val="Título 4 Car"/>
    <w:basedOn w:val="Fuentedeprrafopredeter"/>
    <w:link w:val="Ttulo4"/>
    <w:qFormat/>
    <w:rPr>
      <w:rFonts w:ascii="Arial" w:eastAsia="Times New Roman" w:hAnsi="Arial" w:cs="Arial"/>
      <w:sz w:val="24"/>
      <w:szCs w:val="28"/>
      <w:lang w:val="en-US" w:eastAsia="fr-FR"/>
    </w:rPr>
  </w:style>
  <w:style w:type="character" w:customStyle="1" w:styleId="Ttulo5Car">
    <w:name w:val="Título 5 Car"/>
    <w:basedOn w:val="Fuentedeprrafopredeter"/>
    <w:link w:val="Ttulo5"/>
    <w:qFormat/>
    <w:rPr>
      <w:rFonts w:ascii="Arial" w:eastAsia="Times New Roman" w:hAnsi="Arial" w:cs="Times New Roman"/>
      <w:i/>
      <w:iCs/>
      <w:sz w:val="24"/>
      <w:szCs w:val="26"/>
      <w:lang w:val="en-US" w:eastAsia="fr-FR"/>
    </w:rPr>
  </w:style>
  <w:style w:type="paragraph" w:customStyle="1" w:styleId="Table">
    <w:name w:val="Table"/>
    <w:basedOn w:val="Normal"/>
    <w:qFormat/>
    <w:pPr>
      <w:keepNext/>
      <w:spacing w:before="120" w:after="60" w:line="240" w:lineRule="auto"/>
      <w:jc w:val="both"/>
    </w:pPr>
    <w:rPr>
      <w:rFonts w:ascii="Arial" w:eastAsia="Times New Roman" w:hAnsi="Arial" w:cs="Times New Roman"/>
      <w:sz w:val="20"/>
      <w:szCs w:val="24"/>
      <w:lang w:val="en-US" w:eastAsia="fr-FR"/>
    </w:rPr>
  </w:style>
  <w:style w:type="paragraph" w:customStyle="1" w:styleId="Retrait1">
    <w:name w:val="Retrait 1"/>
    <w:basedOn w:val="Normal"/>
    <w:qFormat/>
    <w:pPr>
      <w:keepNext/>
      <w:numPr>
        <w:numId w:val="1"/>
      </w:numPr>
      <w:spacing w:before="120" w:line="240" w:lineRule="auto"/>
      <w:ind w:left="363" w:hanging="261"/>
      <w:jc w:val="both"/>
    </w:pPr>
    <w:rPr>
      <w:rFonts w:ascii="Arial" w:eastAsia="Times New Roman" w:hAnsi="Arial" w:cs="Times New Roman"/>
      <w:iCs/>
      <w:sz w:val="20"/>
      <w:szCs w:val="24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0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sl\Desktop\Plantilla%20ASA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30865AA-1261-420C-B6A9-70D6ACC1C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ASAE.dotx</Template>
  <TotalTime>1</TotalTime>
  <Pages>1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marcsl</dc:creator>
  <cp:lastModifiedBy>Ruben Marinez</cp:lastModifiedBy>
  <cp:revision>2</cp:revision>
  <dcterms:created xsi:type="dcterms:W3CDTF">2021-04-12T21:26:00Z</dcterms:created>
  <dcterms:modified xsi:type="dcterms:W3CDTF">2021-04-12T21:26:00Z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